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ED2B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B56543" wp14:editId="50FA7AB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6FEF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64D299B3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26BF5600" w14:textId="0E047E86" w:rsidR="00FD2B45" w:rsidRPr="00FD2B45" w:rsidRDefault="00E664EB" w:rsidP="00B47126">
            <w:pPr>
              <w:pStyle w:val="TextAlt"/>
            </w:pPr>
            <w:r>
              <w:t>862-202-5261</w:t>
            </w:r>
          </w:p>
          <w:p w14:paraId="15530D80" w14:textId="539A4713" w:rsidR="00FD2B45" w:rsidRPr="00FD2B45" w:rsidRDefault="00E664EB" w:rsidP="00B47126">
            <w:pPr>
              <w:pStyle w:val="TextAlt"/>
            </w:pPr>
            <w:r>
              <w:t>Restandrelax1@aol.com</w:t>
            </w:r>
          </w:p>
          <w:p w14:paraId="2E39B6A0" w14:textId="018B1548" w:rsidR="00FD2B45" w:rsidRPr="00FD2B45" w:rsidRDefault="00A321F4" w:rsidP="00B47126">
            <w:pPr>
              <w:pStyle w:val="TextAlt"/>
            </w:pPr>
            <w:sdt>
              <w:sdtPr>
                <w:id w:val="-2034096891"/>
                <w:placeholder>
                  <w:docPart w:val="87906C3D028C4C288AB97F5FF0F394EA"/>
                </w:placeholder>
                <w15:appearance w15:val="hidden"/>
              </w:sdtPr>
              <w:sdtEndPr/>
              <w:sdtContent>
                <w:r w:rsidR="00E664EB">
                  <w:t>26 Oak Pl Montclair, NJ 07042</w:t>
                </w:r>
              </w:sdtContent>
            </w:sdt>
          </w:p>
          <w:p w14:paraId="771FEAC5" w14:textId="7739651F" w:rsidR="00FD2B45" w:rsidRDefault="00E664EB" w:rsidP="00B47126">
            <w:pPr>
              <w:pStyle w:val="TextAlt"/>
            </w:pPr>
            <w:r w:rsidRPr="00E664EB">
              <w:t>https://restandrelaxcleaning.com/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1E7E6ED2" w14:textId="2D2834BC" w:rsidR="00FD2B45" w:rsidRDefault="00E664EB" w:rsidP="00940136">
            <w:pPr>
              <w:pStyle w:val="Heading1"/>
            </w:pPr>
            <w:r>
              <w:t>Rest &amp; relax cleaning</w:t>
            </w:r>
          </w:p>
          <w:p w14:paraId="736E2D73" w14:textId="31CD7843" w:rsidR="00FD2B45" w:rsidRPr="00FD2B45" w:rsidRDefault="00E664EB" w:rsidP="00926AE6">
            <w:pPr>
              <w:pStyle w:val="Heading2"/>
            </w:pPr>
            <w:r>
              <w:t>jack riche owner</w:t>
            </w:r>
          </w:p>
        </w:tc>
      </w:tr>
      <w:tr w:rsidR="00FD2B45" w14:paraId="77444D02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7E5F4ADB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28C7A3C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DE3CD36" w14:textId="77777777" w:rsidR="00FD2B45" w:rsidRDefault="00FD2B45"/>
        </w:tc>
      </w:tr>
      <w:tr w:rsidR="00FD2B45" w14:paraId="47F97812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124B2F01" w14:textId="5E3B3730" w:rsidR="00FD2B45" w:rsidRPr="00FD2B45" w:rsidRDefault="00E664EB" w:rsidP="00926AE6">
            <w:pPr>
              <w:pStyle w:val="Heading3"/>
              <w:jc w:val="right"/>
            </w:pPr>
            <w:r>
              <w:t>Rest &amp; relax Cleaning</w:t>
            </w:r>
          </w:p>
        </w:tc>
        <w:tc>
          <w:tcPr>
            <w:tcW w:w="7194" w:type="dxa"/>
            <w:gridSpan w:val="2"/>
            <w:vAlign w:val="center"/>
          </w:tcPr>
          <w:p w14:paraId="6956F4C7" w14:textId="17886E4A" w:rsidR="00FD2B45" w:rsidRDefault="00E664EB" w:rsidP="00926AE6">
            <w:pPr>
              <w:pStyle w:val="Heading3"/>
            </w:pPr>
            <w:r>
              <w:t>cleaning business driver (Local)</w:t>
            </w:r>
          </w:p>
        </w:tc>
      </w:tr>
      <w:tr w:rsidR="00FD2B45" w14:paraId="38D02158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8801518" w14:textId="573644AF" w:rsidR="00FD2B45" w:rsidRDefault="00E664EB" w:rsidP="00FD2B45">
            <w:pPr>
              <w:pStyle w:val="Text"/>
              <w:jc w:val="right"/>
            </w:pPr>
            <w:r>
              <w:t>April 2022</w:t>
            </w:r>
          </w:p>
          <w:p w14:paraId="74B6094A" w14:textId="2CFBD928" w:rsidR="00FD2B45" w:rsidRDefault="00FD2B45" w:rsidP="00FD2B45">
            <w:pPr>
              <w:pStyle w:val="Text"/>
              <w:jc w:val="right"/>
            </w:pPr>
          </w:p>
          <w:p w14:paraId="068F5858" w14:textId="2B6EB6CC" w:rsidR="00FD2B45" w:rsidRDefault="00FD2B45" w:rsidP="00FD2B45">
            <w:pPr>
              <w:pStyle w:val="Text"/>
              <w:jc w:val="right"/>
            </w:pPr>
          </w:p>
          <w:p w14:paraId="443CD035" w14:textId="0C6FAF17" w:rsidR="00FD2B45" w:rsidRDefault="00FD2B45" w:rsidP="00FD2B45">
            <w:pPr>
              <w:pStyle w:val="Text"/>
              <w:jc w:val="right"/>
            </w:pPr>
          </w:p>
          <w:p w14:paraId="6C0C497B" w14:textId="0D79B66E" w:rsidR="00FD2B45" w:rsidRDefault="00FD2B45" w:rsidP="0008421E">
            <w:pPr>
              <w:pStyle w:val="Text"/>
              <w:jc w:val="right"/>
            </w:pP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0FF077E" w14:textId="034B9A71" w:rsidR="00456E0D" w:rsidRPr="00456E0D" w:rsidRDefault="00456E0D" w:rsidP="00456E0D">
            <w:pPr>
              <w:pStyle w:val="Text"/>
            </w:pPr>
            <w:r w:rsidRPr="00456E0D">
              <w:t>Rest and Relax is a New Jersey based local cleaning company, servicing the Essex County area of New Jersey for more than 15 years.</w:t>
            </w:r>
          </w:p>
          <w:p w14:paraId="42CF3754" w14:textId="77777777" w:rsidR="00456E0D" w:rsidRPr="00456E0D" w:rsidRDefault="00456E0D" w:rsidP="00456E0D">
            <w:pPr>
              <w:pStyle w:val="Text"/>
            </w:pPr>
          </w:p>
          <w:p w14:paraId="228A6117" w14:textId="766C2D6C" w:rsidR="00456E0D" w:rsidRPr="00456E0D" w:rsidRDefault="00456E0D" w:rsidP="00456E0D">
            <w:pPr>
              <w:pStyle w:val="Text"/>
            </w:pPr>
            <w:r w:rsidRPr="00456E0D">
              <w:t xml:space="preserve">We have an extremely </w:t>
            </w:r>
            <w:r w:rsidR="003D405C">
              <w:t>favorable</w:t>
            </w:r>
            <w:r w:rsidRPr="00456E0D">
              <w:t xml:space="preserve"> brand and reputation among our many local clientele. Due to the prosperity of the business, we are seeking to expand our team </w:t>
            </w:r>
            <w:r w:rsidR="00B51A9E">
              <w:t>for a</w:t>
            </w:r>
            <w:r w:rsidR="008D675C">
              <w:t xml:space="preserve"> Local</w:t>
            </w:r>
            <w:r w:rsidRPr="00456E0D">
              <w:t xml:space="preserve"> Driver.</w:t>
            </w:r>
          </w:p>
          <w:p w14:paraId="31BB8573" w14:textId="77777777" w:rsidR="00456E0D" w:rsidRPr="00456E0D" w:rsidRDefault="00456E0D" w:rsidP="00456E0D">
            <w:pPr>
              <w:pStyle w:val="Text"/>
            </w:pPr>
          </w:p>
          <w:p w14:paraId="01FB5B4E" w14:textId="77777777" w:rsidR="00456E0D" w:rsidRPr="00456E0D" w:rsidRDefault="00456E0D" w:rsidP="00456E0D">
            <w:pPr>
              <w:pStyle w:val="Text"/>
            </w:pPr>
            <w:r w:rsidRPr="00456E0D">
              <w:rPr>
                <w:b/>
                <w:bCs/>
              </w:rPr>
              <w:t>Job Details:</w:t>
            </w:r>
          </w:p>
          <w:p w14:paraId="22EA809A" w14:textId="77777777" w:rsidR="00456E0D" w:rsidRPr="00456E0D" w:rsidRDefault="00456E0D" w:rsidP="00456E0D">
            <w:pPr>
              <w:pStyle w:val="Text"/>
            </w:pPr>
          </w:p>
          <w:p w14:paraId="45E26A80" w14:textId="77777777" w:rsidR="00FF4C9E" w:rsidRPr="00456E0D" w:rsidRDefault="00FF4C9E" w:rsidP="00FF4C9E">
            <w:pPr>
              <w:pStyle w:val="Text"/>
            </w:pPr>
            <w:r w:rsidRPr="00456E0D">
              <w:rPr>
                <w:b/>
                <w:bCs/>
                <w:i/>
                <w:iCs/>
              </w:rPr>
              <w:t>Driver Duties and Responsibilities</w:t>
            </w:r>
          </w:p>
          <w:p w14:paraId="2F59A60C" w14:textId="56B7AAF8" w:rsidR="00FF4C9E" w:rsidRDefault="00FF4C9E" w:rsidP="00FF4C9E">
            <w:pPr>
              <w:pStyle w:val="Text"/>
            </w:pPr>
            <w:r w:rsidRPr="00456E0D">
              <w:t>Follow schedules and rerouting timely</w:t>
            </w:r>
            <w:r w:rsidR="006C254E">
              <w:t xml:space="preserve"> in </w:t>
            </w:r>
            <w:r w:rsidRPr="00456E0D">
              <w:t>traffic or congestion</w:t>
            </w:r>
          </w:p>
          <w:p w14:paraId="13798548" w14:textId="1D43DBD9" w:rsidR="00FF4C9E" w:rsidRPr="00456E0D" w:rsidRDefault="00FF4C9E" w:rsidP="00FF4C9E">
            <w:pPr>
              <w:pStyle w:val="Text"/>
            </w:pPr>
            <w:r w:rsidRPr="00456E0D">
              <w:t>Complete documentation such as logs, mileage, or cargo and reports</w:t>
            </w:r>
          </w:p>
          <w:p w14:paraId="341D44C1" w14:textId="77777777" w:rsidR="00456E0D" w:rsidRPr="00456E0D" w:rsidRDefault="00456E0D" w:rsidP="00456E0D">
            <w:pPr>
              <w:pStyle w:val="Text"/>
            </w:pPr>
            <w:r w:rsidRPr="00456E0D">
              <w:t>Maintain vehicle equipment; replace oil, fill gas tank, perform general motor vehicle maintenance as needed for safety</w:t>
            </w:r>
          </w:p>
          <w:p w14:paraId="61E36100" w14:textId="2D218174" w:rsidR="00456E0D" w:rsidRDefault="00456E0D" w:rsidP="00456E0D">
            <w:pPr>
              <w:pStyle w:val="Text"/>
            </w:pPr>
            <w:r w:rsidRPr="00456E0D">
              <w:t>Collect payments, document amount, and offer receipts when necessary</w:t>
            </w:r>
          </w:p>
          <w:p w14:paraId="2E2CA788" w14:textId="5272CE9B" w:rsidR="00456E0D" w:rsidRPr="00456E0D" w:rsidRDefault="00456E0D" w:rsidP="00FF4C9E">
            <w:pPr>
              <w:pStyle w:val="Text"/>
            </w:pPr>
            <w:r w:rsidRPr="00456E0D">
              <w:t>Follow all state and national safety regulations and standards</w:t>
            </w:r>
          </w:p>
          <w:p w14:paraId="0223DB3C" w14:textId="77777777" w:rsidR="00456E0D" w:rsidRPr="00456E0D" w:rsidRDefault="00456E0D" w:rsidP="00456E0D">
            <w:pPr>
              <w:pStyle w:val="Text"/>
            </w:pPr>
            <w:r w:rsidRPr="00456E0D">
              <w:t>Accurately follow routes, maps, and directions</w:t>
            </w:r>
          </w:p>
          <w:p w14:paraId="41DCFC07" w14:textId="60361B11" w:rsidR="00456E0D" w:rsidRPr="00456E0D" w:rsidRDefault="00456E0D" w:rsidP="00456E0D">
            <w:pPr>
              <w:pStyle w:val="Text"/>
            </w:pPr>
            <w:r w:rsidRPr="00456E0D">
              <w:t>Keep exterior of vehicle presentable</w:t>
            </w:r>
          </w:p>
          <w:p w14:paraId="26BC8BF2" w14:textId="77777777" w:rsidR="00456E0D" w:rsidRPr="00456E0D" w:rsidRDefault="00456E0D" w:rsidP="00456E0D">
            <w:pPr>
              <w:pStyle w:val="Text"/>
            </w:pPr>
            <w:r w:rsidRPr="00456E0D">
              <w:t>Keep interior of vehicle clean of debris and clutter</w:t>
            </w:r>
          </w:p>
          <w:p w14:paraId="2A517C29" w14:textId="77777777" w:rsidR="00456E0D" w:rsidRPr="00456E0D" w:rsidRDefault="00456E0D" w:rsidP="00456E0D">
            <w:pPr>
              <w:pStyle w:val="Text"/>
            </w:pPr>
            <w:r w:rsidRPr="00456E0D">
              <w:t>Load and unload vehicle</w:t>
            </w:r>
          </w:p>
          <w:p w14:paraId="5058F9C0" w14:textId="77777777" w:rsidR="00456E0D" w:rsidRPr="00456E0D" w:rsidRDefault="00456E0D" w:rsidP="00456E0D">
            <w:pPr>
              <w:pStyle w:val="Text"/>
            </w:pPr>
          </w:p>
          <w:p w14:paraId="00721F62" w14:textId="77777777" w:rsidR="00456E0D" w:rsidRPr="00456E0D" w:rsidRDefault="00456E0D" w:rsidP="00456E0D">
            <w:pPr>
              <w:pStyle w:val="Text"/>
            </w:pPr>
            <w:r w:rsidRPr="00456E0D">
              <w:rPr>
                <w:b/>
                <w:bCs/>
                <w:i/>
                <w:iCs/>
              </w:rPr>
              <w:t>Driver Requirements and Qualifications</w:t>
            </w:r>
          </w:p>
          <w:p w14:paraId="352AA3E8" w14:textId="77777777" w:rsidR="00456E0D" w:rsidRPr="00456E0D" w:rsidRDefault="00456E0D" w:rsidP="00456E0D">
            <w:pPr>
              <w:pStyle w:val="Text"/>
            </w:pPr>
            <w:r w:rsidRPr="00456E0D">
              <w:t>Demonstrate safe driving practices</w:t>
            </w:r>
          </w:p>
          <w:p w14:paraId="3FDEC2B0" w14:textId="50E0EB9A" w:rsidR="00456E0D" w:rsidRPr="00456E0D" w:rsidRDefault="00A8630E" w:rsidP="00456E0D">
            <w:pPr>
              <w:pStyle w:val="Text"/>
            </w:pPr>
            <w:r>
              <w:t>F</w:t>
            </w:r>
            <w:r w:rsidR="00456E0D" w:rsidRPr="00456E0D">
              <w:t>ollow verbal directions, read maps, follow GPS</w:t>
            </w:r>
          </w:p>
          <w:p w14:paraId="26524039" w14:textId="77777777" w:rsidR="00456E0D" w:rsidRPr="00456E0D" w:rsidRDefault="00456E0D" w:rsidP="00456E0D">
            <w:pPr>
              <w:pStyle w:val="Text"/>
            </w:pPr>
            <w:r w:rsidRPr="00456E0D">
              <w:t>Reliable and punctual with dedicated professionalism to job and duties</w:t>
            </w:r>
          </w:p>
          <w:p w14:paraId="3C76999B" w14:textId="273632BA" w:rsidR="00456E0D" w:rsidRPr="00456E0D" w:rsidRDefault="00456E0D" w:rsidP="00456E0D">
            <w:pPr>
              <w:pStyle w:val="Text"/>
            </w:pPr>
            <w:r w:rsidRPr="00456E0D">
              <w:t>Adapt to changing schedules or routines</w:t>
            </w:r>
          </w:p>
          <w:p w14:paraId="02EA14BC" w14:textId="77777777" w:rsidR="00456E0D" w:rsidRPr="00456E0D" w:rsidRDefault="00456E0D" w:rsidP="00456E0D">
            <w:pPr>
              <w:pStyle w:val="Text"/>
            </w:pPr>
            <w:r w:rsidRPr="00456E0D">
              <w:t>Organized and able to follow a schedule</w:t>
            </w:r>
          </w:p>
          <w:p w14:paraId="070E4DF6" w14:textId="77777777" w:rsidR="00456E0D" w:rsidRPr="00456E0D" w:rsidRDefault="00456E0D" w:rsidP="00456E0D">
            <w:pPr>
              <w:pStyle w:val="Text"/>
            </w:pPr>
            <w:r w:rsidRPr="00456E0D">
              <w:t>Valid driver's license and clean driving record</w:t>
            </w:r>
          </w:p>
          <w:p w14:paraId="4AD1875F" w14:textId="77777777" w:rsidR="00456E0D" w:rsidRPr="00456E0D" w:rsidRDefault="00456E0D" w:rsidP="00456E0D">
            <w:pPr>
              <w:pStyle w:val="Text"/>
            </w:pPr>
            <w:r w:rsidRPr="00456E0D">
              <w:t>Previous professional experience driving preferred</w:t>
            </w:r>
          </w:p>
          <w:p w14:paraId="63431968" w14:textId="77777777" w:rsidR="00456E0D" w:rsidRPr="00456E0D" w:rsidRDefault="00456E0D" w:rsidP="00456E0D">
            <w:pPr>
              <w:pStyle w:val="Text"/>
            </w:pPr>
          </w:p>
          <w:p w14:paraId="20329914" w14:textId="77777777" w:rsidR="00456E0D" w:rsidRPr="00456E0D" w:rsidRDefault="00456E0D" w:rsidP="00456E0D">
            <w:pPr>
              <w:pStyle w:val="Text"/>
            </w:pPr>
            <w:r w:rsidRPr="00456E0D">
              <w:t>Hiring: 2 Candidates</w:t>
            </w:r>
          </w:p>
          <w:p w14:paraId="50275620" w14:textId="77777777" w:rsidR="00456E0D" w:rsidRPr="00456E0D" w:rsidRDefault="00456E0D" w:rsidP="00456E0D">
            <w:pPr>
              <w:pStyle w:val="Text"/>
            </w:pPr>
          </w:p>
          <w:p w14:paraId="101FFCDE" w14:textId="77777777" w:rsidR="00456E0D" w:rsidRPr="00456E0D" w:rsidRDefault="00456E0D" w:rsidP="00456E0D">
            <w:pPr>
              <w:pStyle w:val="Text"/>
            </w:pPr>
            <w:r w:rsidRPr="00456E0D">
              <w:t>Salary: TBA</w:t>
            </w:r>
          </w:p>
          <w:p w14:paraId="36349210" w14:textId="77777777" w:rsidR="00456E0D" w:rsidRPr="00456E0D" w:rsidRDefault="00456E0D" w:rsidP="00456E0D">
            <w:pPr>
              <w:pStyle w:val="Text"/>
            </w:pPr>
          </w:p>
          <w:p w14:paraId="19D4393F" w14:textId="77777777" w:rsidR="00456E0D" w:rsidRPr="00456E0D" w:rsidRDefault="00456E0D" w:rsidP="00456E0D">
            <w:pPr>
              <w:pStyle w:val="Text"/>
            </w:pPr>
            <w:r w:rsidRPr="00456E0D">
              <w:t>Job Type:</w:t>
            </w:r>
          </w:p>
          <w:p w14:paraId="7DA4D9A9" w14:textId="77777777" w:rsidR="00456E0D" w:rsidRPr="00456E0D" w:rsidRDefault="00456E0D" w:rsidP="00456E0D">
            <w:pPr>
              <w:pStyle w:val="Text"/>
            </w:pPr>
            <w:r w:rsidRPr="00456E0D">
              <w:t>Full Time 35-40 Hours a Week </w:t>
            </w:r>
          </w:p>
          <w:p w14:paraId="383F15F1" w14:textId="77777777" w:rsidR="00456E0D" w:rsidRPr="00456E0D" w:rsidRDefault="00456E0D" w:rsidP="00456E0D">
            <w:pPr>
              <w:pStyle w:val="Text"/>
            </w:pPr>
            <w:r w:rsidRPr="00456E0D">
              <w:t>Monday to Friday</w:t>
            </w:r>
          </w:p>
          <w:p w14:paraId="1DA4B472" w14:textId="77777777" w:rsidR="00FD2B45" w:rsidRDefault="00FD2B45" w:rsidP="00456E0D">
            <w:pPr>
              <w:pStyle w:val="Text"/>
              <w:ind w:left="0"/>
            </w:pPr>
          </w:p>
          <w:p w14:paraId="52AB34C2" w14:textId="77777777" w:rsidR="00FD2B45" w:rsidRDefault="00A321F4" w:rsidP="00FD2B45">
            <w:pPr>
              <w:pStyle w:val="Text"/>
            </w:pPr>
            <w:sdt>
              <w:sdtPr>
                <w:id w:val="965705433"/>
                <w:placeholder>
                  <w:docPart w:val="70BB329062EA48FAB8D8D6791756A309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Sincerely,</w:t>
                </w:r>
              </w:sdtContent>
            </w:sdt>
          </w:p>
          <w:p w14:paraId="0D13CAED" w14:textId="77777777" w:rsidR="00FD2B45" w:rsidRDefault="00FD2B45" w:rsidP="00FD2B45">
            <w:pPr>
              <w:pStyle w:val="Text"/>
            </w:pPr>
          </w:p>
          <w:p w14:paraId="4B5C8E69" w14:textId="706BA1A5" w:rsidR="00FD2B45" w:rsidRDefault="00067640" w:rsidP="00926AE6">
            <w:pPr>
              <w:pStyle w:val="Text"/>
            </w:pPr>
            <w:r>
              <w:t xml:space="preserve">Assistant </w:t>
            </w:r>
            <w:r w:rsidR="00456E0D">
              <w:t>Office Manager, Uriah R.</w:t>
            </w:r>
          </w:p>
        </w:tc>
      </w:tr>
    </w:tbl>
    <w:p w14:paraId="239C0696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19F9" w14:textId="77777777" w:rsidR="00A321F4" w:rsidRDefault="00A321F4" w:rsidP="00D06709">
      <w:r>
        <w:separator/>
      </w:r>
    </w:p>
  </w:endnote>
  <w:endnote w:type="continuationSeparator" w:id="0">
    <w:p w14:paraId="3F9027CD" w14:textId="77777777" w:rsidR="00A321F4" w:rsidRDefault="00A321F4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FA35" w14:textId="77777777" w:rsidR="00A321F4" w:rsidRDefault="00A321F4" w:rsidP="00D06709">
      <w:r>
        <w:separator/>
      </w:r>
    </w:p>
  </w:footnote>
  <w:footnote w:type="continuationSeparator" w:id="0">
    <w:p w14:paraId="313213FB" w14:textId="77777777" w:rsidR="00A321F4" w:rsidRDefault="00A321F4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EB"/>
    <w:rsid w:val="00024FB2"/>
    <w:rsid w:val="00067640"/>
    <w:rsid w:val="0007356F"/>
    <w:rsid w:val="0008421E"/>
    <w:rsid w:val="000C2C90"/>
    <w:rsid w:val="00224DA0"/>
    <w:rsid w:val="003D405C"/>
    <w:rsid w:val="00456E0D"/>
    <w:rsid w:val="00560EA0"/>
    <w:rsid w:val="005F5561"/>
    <w:rsid w:val="006A0F06"/>
    <w:rsid w:val="006C254E"/>
    <w:rsid w:val="006C60E6"/>
    <w:rsid w:val="006F64C5"/>
    <w:rsid w:val="00897DB8"/>
    <w:rsid w:val="008C59DF"/>
    <w:rsid w:val="008D675C"/>
    <w:rsid w:val="00926AE6"/>
    <w:rsid w:val="00940136"/>
    <w:rsid w:val="00984E06"/>
    <w:rsid w:val="009F1BD9"/>
    <w:rsid w:val="00A321F4"/>
    <w:rsid w:val="00A8630E"/>
    <w:rsid w:val="00AB03FA"/>
    <w:rsid w:val="00AD0DDD"/>
    <w:rsid w:val="00AD6FA4"/>
    <w:rsid w:val="00B47126"/>
    <w:rsid w:val="00B51A9E"/>
    <w:rsid w:val="00B61BC2"/>
    <w:rsid w:val="00C63346"/>
    <w:rsid w:val="00D06709"/>
    <w:rsid w:val="00D1057D"/>
    <w:rsid w:val="00D709A7"/>
    <w:rsid w:val="00D74C88"/>
    <w:rsid w:val="00DF0B3C"/>
    <w:rsid w:val="00E22C8F"/>
    <w:rsid w:val="00E664EB"/>
    <w:rsid w:val="00EC3B4E"/>
    <w:rsid w:val="00F45CE1"/>
    <w:rsid w:val="00FD1D9B"/>
    <w:rsid w:val="00FD2B45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ECE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  <w:style w:type="paragraph" w:styleId="NormalWeb">
    <w:name w:val="Normal (Web)"/>
    <w:basedOn w:val="Normal"/>
    <w:uiPriority w:val="99"/>
    <w:semiHidden/>
    <w:rsid w:val="00456E0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906C3D028C4C288AB97F5FF0F39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560B-5413-49AB-9426-CF12596515A8}"/>
      </w:docPartPr>
      <w:docPartBody>
        <w:p w:rsidR="00B80B2E" w:rsidRDefault="00F117BA">
          <w:pPr>
            <w:pStyle w:val="87906C3D028C4C288AB97F5FF0F394EA"/>
          </w:pPr>
          <w:r w:rsidRPr="00B47126">
            <w:t>[Address]</w:t>
          </w:r>
        </w:p>
      </w:docPartBody>
    </w:docPart>
    <w:docPart>
      <w:docPartPr>
        <w:name w:val="70BB329062EA48FAB8D8D6791756A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5247A-C5DD-4747-934E-88AE41941BFF}"/>
      </w:docPartPr>
      <w:docPartBody>
        <w:p w:rsidR="00B80B2E" w:rsidRDefault="00F117BA">
          <w:pPr>
            <w:pStyle w:val="70BB329062EA48FAB8D8D6791756A309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BA"/>
    <w:rsid w:val="00535EDF"/>
    <w:rsid w:val="00B80B2E"/>
    <w:rsid w:val="00C17CF6"/>
    <w:rsid w:val="00F1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06C3D028C4C288AB97F5FF0F394EA">
    <w:name w:val="87906C3D028C4C288AB97F5FF0F394EA"/>
  </w:style>
  <w:style w:type="paragraph" w:customStyle="1" w:styleId="70BB329062EA48FAB8D8D6791756A309">
    <w:name w:val="70BB329062EA48FAB8D8D6791756A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2022-04-08T22:26:00Z</dcterms:created>
  <dcterms:modified xsi:type="dcterms:W3CDTF">2022-04-09T15:57:00Z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
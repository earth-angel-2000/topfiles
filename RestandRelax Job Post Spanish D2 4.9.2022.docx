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ED2B" w14:textId="77777777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B56543" wp14:editId="50FA7AB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6FEF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596"/>
        <w:gridCol w:w="3597"/>
        <w:gridCol w:w="3597"/>
      </w:tblGrid>
      <w:tr w:rsidR="00FD2B45" w14:paraId="64D299B3" w14:textId="77777777" w:rsidTr="00C63346">
        <w:trPr>
          <w:trHeight w:val="2038"/>
        </w:trPr>
        <w:tc>
          <w:tcPr>
            <w:tcW w:w="3596" w:type="dxa"/>
            <w:tcBorders>
              <w:bottom w:val="single" w:sz="48" w:space="0" w:color="CADEE5" w:themeColor="background2"/>
            </w:tcBorders>
            <w:vAlign w:val="center"/>
          </w:tcPr>
          <w:p w14:paraId="26BF5600" w14:textId="0E047E86" w:rsidR="00FD2B45" w:rsidRPr="00FD2B45" w:rsidRDefault="00E664EB" w:rsidP="00B47126">
            <w:pPr>
              <w:pStyle w:val="TextAlt"/>
            </w:pPr>
            <w:r>
              <w:t>862-202-5261</w:t>
            </w:r>
          </w:p>
          <w:p w14:paraId="15530D80" w14:textId="539A4713" w:rsidR="00FD2B45" w:rsidRPr="00FD2B45" w:rsidRDefault="00E664EB" w:rsidP="00B47126">
            <w:pPr>
              <w:pStyle w:val="TextAlt"/>
            </w:pPr>
            <w:r>
              <w:t>Restandrelax1@aol.com</w:t>
            </w:r>
          </w:p>
          <w:p w14:paraId="2E39B6A0" w14:textId="018B1548" w:rsidR="00FD2B45" w:rsidRPr="00FD2B45" w:rsidRDefault="00CD67AD" w:rsidP="00B47126">
            <w:pPr>
              <w:pStyle w:val="TextAlt"/>
            </w:pPr>
            <w:sdt>
              <w:sdtPr>
                <w:id w:val="-2034096891"/>
                <w:placeholder>
                  <w:docPart w:val="87906C3D028C4C288AB97F5FF0F394EA"/>
                </w:placeholder>
                <w15:appearance w15:val="hidden"/>
              </w:sdtPr>
              <w:sdtEndPr/>
              <w:sdtContent>
                <w:r w:rsidR="00E664EB">
                  <w:t>26 Oak Pl Montclair, NJ 07042</w:t>
                </w:r>
              </w:sdtContent>
            </w:sdt>
          </w:p>
          <w:p w14:paraId="771FEAC5" w14:textId="7739651F" w:rsidR="00FD2B45" w:rsidRDefault="00E664EB" w:rsidP="00B47126">
            <w:pPr>
              <w:pStyle w:val="TextAlt"/>
            </w:pPr>
            <w:r w:rsidRPr="00E664EB">
              <w:t>https://restandrelaxcleaning.com/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1E7E6ED2" w14:textId="2D2834BC" w:rsidR="00FD2B45" w:rsidRDefault="00E664EB" w:rsidP="00940136">
            <w:pPr>
              <w:pStyle w:val="Heading1"/>
            </w:pPr>
            <w:r>
              <w:t>Rest &amp; relax cleaning</w:t>
            </w:r>
          </w:p>
          <w:p w14:paraId="736E2D73" w14:textId="21834B5E" w:rsidR="00FD2B45" w:rsidRPr="00FD2B45" w:rsidRDefault="00E664EB" w:rsidP="00926AE6">
            <w:pPr>
              <w:pStyle w:val="Heading2"/>
            </w:pPr>
            <w:r>
              <w:t xml:space="preserve">jack riche </w:t>
            </w:r>
            <w:r w:rsidR="00C24BB5">
              <w:t>Propietario</w:t>
            </w:r>
          </w:p>
        </w:tc>
      </w:tr>
      <w:tr w:rsidR="00FD2B45" w14:paraId="77444D02" w14:textId="77777777" w:rsidTr="00C63346">
        <w:trPr>
          <w:trHeight w:val="1214"/>
        </w:trPr>
        <w:tc>
          <w:tcPr>
            <w:tcW w:w="3596" w:type="dxa"/>
            <w:tcBorders>
              <w:top w:val="single" w:sz="48" w:space="0" w:color="CADEE5" w:themeColor="background2"/>
            </w:tcBorders>
          </w:tcPr>
          <w:p w14:paraId="7E5F4ADB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28C7A3C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DE3CD36" w14:textId="77777777" w:rsidR="00FD2B45" w:rsidRDefault="00FD2B45"/>
        </w:tc>
      </w:tr>
      <w:tr w:rsidR="00FD2B45" w14:paraId="47F97812" w14:textId="77777777" w:rsidTr="00C63346">
        <w:trPr>
          <w:trHeight w:val="567"/>
        </w:trPr>
        <w:tc>
          <w:tcPr>
            <w:tcW w:w="3596" w:type="dxa"/>
            <w:tcBorders>
              <w:bottom w:val="single" w:sz="24" w:space="0" w:color="2C3B57" w:themeColor="text2"/>
            </w:tcBorders>
            <w:vAlign w:val="center"/>
          </w:tcPr>
          <w:p w14:paraId="124B2F01" w14:textId="5E3B3730" w:rsidR="00FD2B45" w:rsidRPr="00FD2B45" w:rsidRDefault="00E664EB" w:rsidP="00926AE6">
            <w:pPr>
              <w:pStyle w:val="Heading3"/>
              <w:jc w:val="right"/>
            </w:pPr>
            <w:r>
              <w:t>Rest &amp; relax Cleaning</w:t>
            </w:r>
          </w:p>
        </w:tc>
        <w:tc>
          <w:tcPr>
            <w:tcW w:w="7194" w:type="dxa"/>
            <w:gridSpan w:val="2"/>
            <w:vAlign w:val="center"/>
          </w:tcPr>
          <w:p w14:paraId="6956F4C7" w14:textId="4C5FA78A" w:rsidR="00FD2B45" w:rsidRDefault="00EE17E5" w:rsidP="00926AE6">
            <w:pPr>
              <w:pStyle w:val="Heading3"/>
            </w:pPr>
            <w:r>
              <w:t>Servicio de limpia</w:t>
            </w:r>
            <w:r w:rsidR="00E664EB">
              <w:t xml:space="preserve"> driver (Local)</w:t>
            </w:r>
          </w:p>
        </w:tc>
      </w:tr>
      <w:tr w:rsidR="00FD2B45" w14:paraId="38D02158" w14:textId="77777777" w:rsidTr="00C63346">
        <w:trPr>
          <w:trHeight w:val="9832"/>
        </w:trPr>
        <w:tc>
          <w:tcPr>
            <w:tcW w:w="3596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8801518" w14:textId="01F873B0" w:rsidR="00FD2B45" w:rsidRDefault="00E664EB" w:rsidP="00FD2B45">
            <w:pPr>
              <w:pStyle w:val="Text"/>
              <w:jc w:val="right"/>
            </w:pPr>
            <w:r>
              <w:t>A</w:t>
            </w:r>
            <w:r w:rsidR="00C24BB5">
              <w:t>b</w:t>
            </w:r>
            <w:r>
              <w:t>ril 2022</w:t>
            </w:r>
          </w:p>
          <w:p w14:paraId="74B6094A" w14:textId="2CFBD928" w:rsidR="00FD2B45" w:rsidRDefault="00FD2B45" w:rsidP="00FD2B45">
            <w:pPr>
              <w:pStyle w:val="Text"/>
              <w:jc w:val="right"/>
            </w:pPr>
          </w:p>
          <w:p w14:paraId="068F5858" w14:textId="2B6EB6CC" w:rsidR="00FD2B45" w:rsidRDefault="00FD2B45" w:rsidP="00FD2B45">
            <w:pPr>
              <w:pStyle w:val="Text"/>
              <w:jc w:val="right"/>
            </w:pPr>
          </w:p>
          <w:p w14:paraId="443CD035" w14:textId="0C6FAF17" w:rsidR="00FD2B45" w:rsidRDefault="00FD2B45" w:rsidP="00FD2B45">
            <w:pPr>
              <w:pStyle w:val="Text"/>
              <w:jc w:val="right"/>
            </w:pPr>
          </w:p>
          <w:p w14:paraId="6C0C497B" w14:textId="0D79B66E" w:rsidR="00FD2B45" w:rsidRDefault="00FD2B45" w:rsidP="0008421E">
            <w:pPr>
              <w:pStyle w:val="Text"/>
              <w:jc w:val="right"/>
            </w:pP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1CD43131" w14:textId="08F9BB3E" w:rsidR="004A2C2A" w:rsidRPr="004A2C2A" w:rsidRDefault="00456E0D" w:rsidP="004A2C2A">
            <w:pPr>
              <w:pStyle w:val="Text"/>
            </w:pPr>
            <w:r w:rsidRPr="00456E0D">
              <w:t xml:space="preserve">Rest </w:t>
            </w:r>
            <w:r w:rsidR="004A2C2A" w:rsidRPr="004A2C2A">
              <w:rPr>
                <w:lang w:val="es-ES"/>
              </w:rPr>
              <w:t xml:space="preserve">and Relax es una empresa de limpieza de Nueva Jersey </w:t>
            </w:r>
          </w:p>
          <w:p w14:paraId="30FF077E" w14:textId="2CDB1EBB" w:rsidR="00456E0D" w:rsidRPr="00456E0D" w:rsidRDefault="0093468B" w:rsidP="0093468B">
            <w:pPr>
              <w:pStyle w:val="Text"/>
            </w:pPr>
            <w:r>
              <w:t>limpieza</w:t>
            </w:r>
            <w:r w:rsidR="00456E0D" w:rsidRPr="00456E0D">
              <w:t xml:space="preserve"> </w:t>
            </w:r>
            <w:r w:rsidRPr="0093468B">
              <w:rPr>
                <w:lang w:val="es-ES"/>
              </w:rPr>
              <w:t>del norte de Nueva Jersey durante más de 15 años</w:t>
            </w:r>
            <w:r>
              <w:t>.</w:t>
            </w:r>
          </w:p>
          <w:p w14:paraId="42CF3754" w14:textId="77777777" w:rsidR="00456E0D" w:rsidRPr="00456E0D" w:rsidRDefault="00456E0D" w:rsidP="00456E0D">
            <w:pPr>
              <w:pStyle w:val="Text"/>
            </w:pPr>
          </w:p>
          <w:p w14:paraId="228A6117" w14:textId="547A37EC" w:rsidR="00456E0D" w:rsidRPr="00456E0D" w:rsidRDefault="00E41AA0" w:rsidP="00E41AA0">
            <w:pPr>
              <w:pStyle w:val="Text"/>
            </w:pPr>
            <w:r w:rsidRPr="00E41AA0">
              <w:rPr>
                <w:lang w:val="es-ES"/>
              </w:rPr>
              <w:t>Estamos buscando un conductor local</w:t>
            </w:r>
            <w:r w:rsidR="00456E0D" w:rsidRPr="00456E0D">
              <w:t>.</w:t>
            </w:r>
          </w:p>
          <w:p w14:paraId="31BB8573" w14:textId="77777777" w:rsidR="00456E0D" w:rsidRPr="00456E0D" w:rsidRDefault="00456E0D" w:rsidP="00456E0D">
            <w:pPr>
              <w:pStyle w:val="Text"/>
            </w:pPr>
          </w:p>
          <w:p w14:paraId="22EA809A" w14:textId="6F1E4206" w:rsidR="00456E0D" w:rsidRPr="001F474C" w:rsidRDefault="00456E0D" w:rsidP="001F474C">
            <w:pPr>
              <w:pStyle w:val="Text"/>
              <w:rPr>
                <w:b/>
                <w:bCs/>
                <w:i/>
                <w:iCs/>
              </w:rPr>
            </w:pPr>
            <w:r w:rsidRPr="001F474C">
              <w:rPr>
                <w:b/>
                <w:bCs/>
                <w:i/>
                <w:iCs/>
              </w:rPr>
              <w:t>Deta</w:t>
            </w:r>
            <w:r w:rsidR="001F474C" w:rsidRPr="001F474C">
              <w:rPr>
                <w:b/>
                <w:bCs/>
                <w:i/>
                <w:iCs/>
              </w:rPr>
              <w:t xml:space="preserve">lles y </w:t>
            </w:r>
            <w:r w:rsidR="001F474C" w:rsidRPr="001F474C">
              <w:rPr>
                <w:b/>
                <w:bCs/>
                <w:i/>
                <w:iCs/>
                <w:lang w:val="es-ES"/>
              </w:rPr>
              <w:t>Responsabilidades</w:t>
            </w:r>
            <w:r w:rsidRPr="001F474C">
              <w:rPr>
                <w:b/>
                <w:bCs/>
                <w:i/>
                <w:iCs/>
              </w:rPr>
              <w:t>:</w:t>
            </w:r>
          </w:p>
          <w:p w14:paraId="76EEF24F" w14:textId="77777777" w:rsidR="00F809A4" w:rsidRPr="00F809A4" w:rsidRDefault="00F809A4" w:rsidP="00F809A4">
            <w:pPr>
              <w:pStyle w:val="Text"/>
              <w:rPr>
                <w:lang w:val="es-ES"/>
              </w:rPr>
            </w:pPr>
            <w:r w:rsidRPr="00F809A4">
              <w:rPr>
                <w:lang w:val="es-ES"/>
              </w:rPr>
              <w:t>Siga los horarios a tiempo en el tráfico o la congestión</w:t>
            </w:r>
          </w:p>
          <w:p w14:paraId="47D2A63A" w14:textId="7FAB4F85" w:rsidR="00F809A4" w:rsidRPr="00F809A4" w:rsidRDefault="00F809A4" w:rsidP="00F809A4">
            <w:pPr>
              <w:pStyle w:val="Text"/>
              <w:rPr>
                <w:lang w:val="es-ES"/>
              </w:rPr>
            </w:pPr>
            <w:r w:rsidRPr="00F809A4">
              <w:rPr>
                <w:lang w:val="es-ES"/>
              </w:rPr>
              <w:t>Documentación completa: bitácoras, kilometraje o informes</w:t>
            </w:r>
          </w:p>
          <w:p w14:paraId="773FDDB4" w14:textId="57F1C949" w:rsidR="00F809A4" w:rsidRPr="00F809A4" w:rsidRDefault="00F809A4" w:rsidP="008F4287">
            <w:pPr>
              <w:pStyle w:val="Text"/>
            </w:pPr>
            <w:r w:rsidRPr="00F809A4">
              <w:rPr>
                <w:lang w:val="es-ES"/>
              </w:rPr>
              <w:t>Mantener el equipo de</w:t>
            </w:r>
            <w:r w:rsidR="009E7C85">
              <w:rPr>
                <w:lang w:val="es-ES"/>
              </w:rPr>
              <w:t xml:space="preserve"> carro</w:t>
            </w:r>
            <w:r w:rsidRPr="00F809A4">
              <w:rPr>
                <w:lang w:val="es-ES"/>
              </w:rPr>
              <w:t>; reempla</w:t>
            </w:r>
            <w:r w:rsidR="00943FFF">
              <w:rPr>
                <w:lang w:val="es-ES"/>
              </w:rPr>
              <w:t>zar</w:t>
            </w:r>
            <w:r w:rsidRPr="00F809A4">
              <w:rPr>
                <w:lang w:val="es-ES"/>
              </w:rPr>
              <w:t xml:space="preserve"> el aceite, el tanque de gasolina, </w:t>
            </w:r>
            <w:r w:rsidR="008F4287" w:rsidRPr="008F4287">
              <w:rPr>
                <w:lang w:val="es-ES"/>
              </w:rPr>
              <w:t>mantenimiento general de vehículos de motor</w:t>
            </w:r>
          </w:p>
          <w:p w14:paraId="68292C0A" w14:textId="39E66B26" w:rsidR="00F809A4" w:rsidRPr="00F809A4" w:rsidRDefault="00D23EF2" w:rsidP="00F809A4">
            <w:pPr>
              <w:pStyle w:val="Text"/>
              <w:rPr>
                <w:lang w:val="es-ES"/>
              </w:rPr>
            </w:pPr>
            <w:r>
              <w:rPr>
                <w:lang w:val="es-ES"/>
              </w:rPr>
              <w:t>Recolectar</w:t>
            </w:r>
            <w:r w:rsidR="00F809A4" w:rsidRPr="00F809A4">
              <w:rPr>
                <w:lang w:val="es-ES"/>
              </w:rPr>
              <w:t xml:space="preserve"> pagos y recibos cuando sea necesario</w:t>
            </w:r>
          </w:p>
          <w:p w14:paraId="0E8B59F9" w14:textId="281EF92F" w:rsidR="00F809A4" w:rsidRPr="00F809A4" w:rsidRDefault="00F809A4" w:rsidP="00F809A4">
            <w:pPr>
              <w:pStyle w:val="Text"/>
              <w:rPr>
                <w:lang w:val="es-ES"/>
              </w:rPr>
            </w:pPr>
            <w:r w:rsidRPr="00F809A4">
              <w:rPr>
                <w:lang w:val="es-ES"/>
              </w:rPr>
              <w:t>Manten</w:t>
            </w:r>
            <w:r w:rsidR="006461C9">
              <w:rPr>
                <w:lang w:val="es-ES"/>
              </w:rPr>
              <w:t>er</w:t>
            </w:r>
            <w:r w:rsidRPr="00F809A4">
              <w:rPr>
                <w:lang w:val="es-ES"/>
              </w:rPr>
              <w:t xml:space="preserve"> el interior y el exterior de</w:t>
            </w:r>
            <w:r w:rsidR="00096FC5">
              <w:rPr>
                <w:lang w:val="es-ES"/>
              </w:rPr>
              <w:t xml:space="preserve"> carro</w:t>
            </w:r>
            <w:r w:rsidRPr="00F809A4">
              <w:rPr>
                <w:lang w:val="es-ES"/>
              </w:rPr>
              <w:t xml:space="preserve"> presentable</w:t>
            </w:r>
          </w:p>
          <w:p w14:paraId="13074CDF" w14:textId="418BE739" w:rsidR="00F809A4" w:rsidRPr="00F809A4" w:rsidRDefault="00F809A4" w:rsidP="00F809A4">
            <w:pPr>
              <w:pStyle w:val="Text"/>
            </w:pPr>
            <w:r w:rsidRPr="00F809A4">
              <w:rPr>
                <w:lang w:val="es-ES"/>
              </w:rPr>
              <w:t xml:space="preserve">Carga y descarga de </w:t>
            </w:r>
            <w:r w:rsidR="000C3EE7">
              <w:rPr>
                <w:lang w:val="es-ES"/>
              </w:rPr>
              <w:t>carro</w:t>
            </w:r>
          </w:p>
          <w:p w14:paraId="24FE3DD1" w14:textId="77777777" w:rsidR="00EE17E5" w:rsidRDefault="00EE17E5" w:rsidP="00A51CC8">
            <w:pPr>
              <w:pStyle w:val="Text"/>
              <w:ind w:left="0"/>
              <w:rPr>
                <w:b/>
                <w:bCs/>
                <w:i/>
                <w:iCs/>
              </w:rPr>
            </w:pPr>
          </w:p>
          <w:p w14:paraId="3ED29379" w14:textId="5B172943" w:rsidR="00C94A17" w:rsidRPr="00C94A17" w:rsidRDefault="00C94A17" w:rsidP="00C94A17">
            <w:pPr>
              <w:pStyle w:val="Tex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C94A17">
              <w:rPr>
                <w:b/>
                <w:bCs/>
                <w:i/>
                <w:iCs/>
                <w:lang w:val="es-ES"/>
              </w:rPr>
              <w:t>equisitos</w:t>
            </w:r>
            <w:r>
              <w:rPr>
                <w:b/>
                <w:bCs/>
                <w:i/>
                <w:iCs/>
                <w:lang w:val="es-ES"/>
              </w:rPr>
              <w:t>:</w:t>
            </w:r>
          </w:p>
          <w:p w14:paraId="49FED48A" w14:textId="77777777" w:rsidR="004177F8" w:rsidRPr="004177F8" w:rsidRDefault="004177F8" w:rsidP="004177F8">
            <w:pPr>
              <w:pStyle w:val="Text"/>
            </w:pPr>
            <w:r w:rsidRPr="004177F8">
              <w:rPr>
                <w:lang w:val="es-ES"/>
              </w:rPr>
              <w:t>Prácticas de conducción segura</w:t>
            </w:r>
          </w:p>
          <w:p w14:paraId="215247CF" w14:textId="77777777" w:rsidR="004177F8" w:rsidRPr="004177F8" w:rsidRDefault="004177F8" w:rsidP="004177F8">
            <w:pPr>
              <w:pStyle w:val="Text"/>
              <w:rPr>
                <w:lang w:val="es-ES"/>
              </w:rPr>
            </w:pPr>
            <w:r w:rsidRPr="004177F8">
              <w:rPr>
                <w:lang w:val="es-ES"/>
              </w:rPr>
              <w:t>Siga instrucciones verbales, lea mapas, siga GPS</w:t>
            </w:r>
          </w:p>
          <w:p w14:paraId="6C998519" w14:textId="77777777" w:rsidR="004177F8" w:rsidRPr="004177F8" w:rsidRDefault="004177F8" w:rsidP="004177F8">
            <w:pPr>
              <w:pStyle w:val="Text"/>
            </w:pPr>
            <w:r w:rsidRPr="004177F8">
              <w:rPr>
                <w:lang w:val="es-ES"/>
              </w:rPr>
              <w:t>Confiable y puntual</w:t>
            </w:r>
          </w:p>
          <w:p w14:paraId="4A0C5EEC" w14:textId="77777777" w:rsidR="00E33312" w:rsidRPr="00E33312" w:rsidRDefault="00E33312" w:rsidP="00E33312">
            <w:pPr>
              <w:pStyle w:val="Text"/>
              <w:rPr>
                <w:lang w:val="es-ES"/>
              </w:rPr>
            </w:pPr>
            <w:r w:rsidRPr="00E33312">
              <w:rPr>
                <w:lang w:val="es-ES"/>
              </w:rPr>
              <w:t>Adaptarse a los cambios de horario o rutina.</w:t>
            </w:r>
          </w:p>
          <w:p w14:paraId="57A26F41" w14:textId="2B45FA32" w:rsidR="00E33312" w:rsidRPr="00E33312" w:rsidRDefault="00E33312" w:rsidP="00E33312">
            <w:pPr>
              <w:pStyle w:val="Text"/>
            </w:pPr>
            <w:r>
              <w:rPr>
                <w:lang w:val="es-ES"/>
              </w:rPr>
              <w:t>S</w:t>
            </w:r>
            <w:r w:rsidRPr="00E33312">
              <w:rPr>
                <w:lang w:val="es-ES"/>
              </w:rPr>
              <w:t>eguir un horario</w:t>
            </w:r>
          </w:p>
          <w:p w14:paraId="3A7B7737" w14:textId="77777777" w:rsidR="00F45AD3" w:rsidRPr="00F45AD3" w:rsidRDefault="00F45AD3" w:rsidP="00F45AD3">
            <w:pPr>
              <w:pStyle w:val="Text"/>
            </w:pPr>
            <w:r w:rsidRPr="00F45AD3">
              <w:rPr>
                <w:lang w:val="es-ES"/>
              </w:rPr>
              <w:t>Licencia de conducir válida y registro de manejo limpio</w:t>
            </w:r>
          </w:p>
          <w:p w14:paraId="070E4DF6" w14:textId="29783AB0" w:rsidR="00456E0D" w:rsidRPr="00456E0D" w:rsidRDefault="00456E0D" w:rsidP="00456E0D">
            <w:pPr>
              <w:pStyle w:val="Text"/>
            </w:pPr>
          </w:p>
          <w:p w14:paraId="4AD1875F" w14:textId="015510AD" w:rsidR="00456E0D" w:rsidRPr="00456E0D" w:rsidRDefault="00F45AD3" w:rsidP="00F45AD3">
            <w:pPr>
              <w:pStyle w:val="Text"/>
            </w:pPr>
            <w:r w:rsidRPr="00F45AD3">
              <w:rPr>
                <w:lang w:val="es-ES"/>
              </w:rPr>
              <w:t>Preferiblemente experiencia profesional</w:t>
            </w:r>
            <w:r>
              <w:t xml:space="preserve"> de </w:t>
            </w:r>
            <w:r w:rsidRPr="00F45AD3">
              <w:rPr>
                <w:lang w:val="es-ES"/>
              </w:rPr>
              <w:t>conduciendo</w:t>
            </w:r>
          </w:p>
          <w:p w14:paraId="63431968" w14:textId="77777777" w:rsidR="00456E0D" w:rsidRPr="00456E0D" w:rsidRDefault="00456E0D" w:rsidP="00F45AD3">
            <w:pPr>
              <w:pStyle w:val="Text"/>
              <w:ind w:left="0"/>
            </w:pPr>
          </w:p>
          <w:p w14:paraId="50275620" w14:textId="11F54FC7" w:rsidR="00456E0D" w:rsidRPr="00F45AD3" w:rsidRDefault="004873AF" w:rsidP="004873AF">
            <w:pPr>
              <w:pStyle w:val="Text"/>
              <w:rPr>
                <w:b/>
                <w:bCs/>
              </w:rPr>
            </w:pPr>
            <w:r w:rsidRPr="004873AF">
              <w:rPr>
                <w:b/>
                <w:bCs/>
                <w:lang w:val="es-ES"/>
              </w:rPr>
              <w:t>Posiciones</w:t>
            </w:r>
            <w:r w:rsidR="00456E0D" w:rsidRPr="00F45AD3">
              <w:rPr>
                <w:b/>
                <w:bCs/>
              </w:rPr>
              <w:t>: 2 Candid</w:t>
            </w:r>
            <w:r w:rsidR="005F1239">
              <w:rPr>
                <w:b/>
                <w:bCs/>
              </w:rPr>
              <w:t>i</w:t>
            </w:r>
            <w:r w:rsidR="00456E0D" w:rsidRPr="00F45AD3">
              <w:rPr>
                <w:b/>
                <w:bCs/>
              </w:rPr>
              <w:t>t</w:t>
            </w:r>
            <w:r w:rsidR="005F1239">
              <w:rPr>
                <w:b/>
                <w:bCs/>
              </w:rPr>
              <w:t>a</w:t>
            </w:r>
            <w:r w:rsidR="00456E0D" w:rsidRPr="00F45AD3">
              <w:rPr>
                <w:b/>
                <w:bCs/>
              </w:rPr>
              <w:t>s</w:t>
            </w:r>
          </w:p>
          <w:p w14:paraId="101FFCDE" w14:textId="3BC736C8" w:rsidR="00456E0D" w:rsidRPr="00F45AD3" w:rsidRDefault="00456E0D" w:rsidP="00456E0D">
            <w:pPr>
              <w:pStyle w:val="Text"/>
              <w:rPr>
                <w:b/>
                <w:bCs/>
              </w:rPr>
            </w:pPr>
            <w:r w:rsidRPr="00F45AD3">
              <w:rPr>
                <w:b/>
                <w:bCs/>
              </w:rPr>
              <w:t>Sal</w:t>
            </w:r>
            <w:r w:rsidR="004873AF">
              <w:rPr>
                <w:b/>
                <w:bCs/>
              </w:rPr>
              <w:t>ario</w:t>
            </w:r>
            <w:r w:rsidRPr="00F45AD3">
              <w:rPr>
                <w:b/>
                <w:bCs/>
              </w:rPr>
              <w:t>: TBA</w:t>
            </w:r>
          </w:p>
          <w:p w14:paraId="36349210" w14:textId="77777777" w:rsidR="00456E0D" w:rsidRPr="00456E0D" w:rsidRDefault="00456E0D" w:rsidP="00456E0D">
            <w:pPr>
              <w:pStyle w:val="Text"/>
            </w:pPr>
          </w:p>
          <w:p w14:paraId="19D4393F" w14:textId="2D7D0899" w:rsidR="00456E0D" w:rsidRPr="00F45AD3" w:rsidRDefault="00847FF3" w:rsidP="00847FF3">
            <w:pPr>
              <w:pStyle w:val="Text"/>
              <w:rPr>
                <w:b/>
                <w:bCs/>
              </w:rPr>
            </w:pPr>
            <w:r w:rsidRPr="00847FF3">
              <w:rPr>
                <w:b/>
                <w:bCs/>
                <w:lang w:val="es-ES"/>
              </w:rPr>
              <w:t>Tipo de empleo</w:t>
            </w:r>
            <w:r w:rsidR="00456E0D" w:rsidRPr="00F45AD3">
              <w:rPr>
                <w:b/>
                <w:bCs/>
              </w:rPr>
              <w:t>:</w:t>
            </w:r>
          </w:p>
          <w:p w14:paraId="6CE896A1" w14:textId="77777777" w:rsidR="00847FF3" w:rsidRPr="00847FF3" w:rsidRDefault="00847FF3" w:rsidP="00847FF3">
            <w:pPr>
              <w:pStyle w:val="Text"/>
              <w:rPr>
                <w:b/>
                <w:bCs/>
              </w:rPr>
            </w:pPr>
            <w:r w:rsidRPr="00847FF3">
              <w:rPr>
                <w:b/>
                <w:bCs/>
                <w:lang w:val="es-ES"/>
              </w:rPr>
              <w:t>Tiempo completo 35-40 horas a la semana</w:t>
            </w:r>
          </w:p>
          <w:p w14:paraId="383F15F1" w14:textId="5161AA17" w:rsidR="00456E0D" w:rsidRPr="00F45AD3" w:rsidRDefault="00847FF3" w:rsidP="00456E0D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  <w:r w:rsidR="00456E0D" w:rsidRPr="00F45A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para</w:t>
            </w:r>
            <w:r w:rsidR="00456E0D" w:rsidRPr="00F45AD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Viernes</w:t>
            </w:r>
          </w:p>
          <w:p w14:paraId="1DA4B472" w14:textId="77777777" w:rsidR="00FD2B45" w:rsidRDefault="00FD2B45" w:rsidP="00456E0D">
            <w:pPr>
              <w:pStyle w:val="Text"/>
              <w:ind w:left="0"/>
            </w:pPr>
          </w:p>
          <w:p w14:paraId="52AB34C2" w14:textId="441FFDE2" w:rsidR="00FD2B45" w:rsidRDefault="00CD2764" w:rsidP="00CD2764">
            <w:pPr>
              <w:pStyle w:val="Text"/>
            </w:pPr>
            <w:r w:rsidRPr="00CD2764">
              <w:rPr>
                <w:lang w:val="es-ES"/>
              </w:rPr>
              <w:t>Atentamente</w:t>
            </w:r>
            <w:r>
              <w:t>,</w:t>
            </w:r>
          </w:p>
          <w:p w14:paraId="0D13CAED" w14:textId="77777777" w:rsidR="00FD2B45" w:rsidRDefault="00FD2B45" w:rsidP="00FD2B45">
            <w:pPr>
              <w:pStyle w:val="Text"/>
            </w:pPr>
          </w:p>
          <w:p w14:paraId="4B5C8E69" w14:textId="7AA691B6" w:rsidR="00FD2B45" w:rsidRDefault="00CD2764" w:rsidP="00CD2764">
            <w:pPr>
              <w:pStyle w:val="Text"/>
            </w:pPr>
            <w:r w:rsidRPr="00CD2764">
              <w:rPr>
                <w:lang w:val="es-ES"/>
              </w:rPr>
              <w:t>Asistente de Gerente de Oficina</w:t>
            </w:r>
            <w:r w:rsidR="00456E0D">
              <w:t>, Uriah R.</w:t>
            </w:r>
          </w:p>
        </w:tc>
      </w:tr>
    </w:tbl>
    <w:p w14:paraId="239C0696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7DA0" w14:textId="77777777" w:rsidR="00CD67AD" w:rsidRDefault="00CD67AD" w:rsidP="00D06709">
      <w:r>
        <w:separator/>
      </w:r>
    </w:p>
  </w:endnote>
  <w:endnote w:type="continuationSeparator" w:id="0">
    <w:p w14:paraId="2D9B400A" w14:textId="77777777" w:rsidR="00CD67AD" w:rsidRDefault="00CD67AD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3C31" w14:textId="77777777" w:rsidR="00CD67AD" w:rsidRDefault="00CD67AD" w:rsidP="00D06709">
      <w:r>
        <w:separator/>
      </w:r>
    </w:p>
  </w:footnote>
  <w:footnote w:type="continuationSeparator" w:id="0">
    <w:p w14:paraId="6617027F" w14:textId="77777777" w:rsidR="00CD67AD" w:rsidRDefault="00CD67AD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EB"/>
    <w:rsid w:val="00024FB2"/>
    <w:rsid w:val="00067640"/>
    <w:rsid w:val="0008421E"/>
    <w:rsid w:val="00096FC5"/>
    <w:rsid w:val="000B2A06"/>
    <w:rsid w:val="000C2C90"/>
    <w:rsid w:val="000C3EE7"/>
    <w:rsid w:val="001C0E18"/>
    <w:rsid w:val="001F474C"/>
    <w:rsid w:val="00224DA0"/>
    <w:rsid w:val="00310262"/>
    <w:rsid w:val="003D405C"/>
    <w:rsid w:val="004177F8"/>
    <w:rsid w:val="00456E0D"/>
    <w:rsid w:val="004873AF"/>
    <w:rsid w:val="004A2C2A"/>
    <w:rsid w:val="00560EA0"/>
    <w:rsid w:val="005F1239"/>
    <w:rsid w:val="005F5561"/>
    <w:rsid w:val="00644DCD"/>
    <w:rsid w:val="006461C9"/>
    <w:rsid w:val="006A0F06"/>
    <w:rsid w:val="006C60E6"/>
    <w:rsid w:val="006F64C5"/>
    <w:rsid w:val="00847FF3"/>
    <w:rsid w:val="00897DB8"/>
    <w:rsid w:val="008C59DF"/>
    <w:rsid w:val="008D675C"/>
    <w:rsid w:val="008F4287"/>
    <w:rsid w:val="00926AE6"/>
    <w:rsid w:val="0093468B"/>
    <w:rsid w:val="00940136"/>
    <w:rsid w:val="00943FFF"/>
    <w:rsid w:val="00984E06"/>
    <w:rsid w:val="009E7C85"/>
    <w:rsid w:val="009F1BD9"/>
    <w:rsid w:val="00A51CC8"/>
    <w:rsid w:val="00AB03FA"/>
    <w:rsid w:val="00AD0DDD"/>
    <w:rsid w:val="00AD6FA4"/>
    <w:rsid w:val="00B47126"/>
    <w:rsid w:val="00B51A9E"/>
    <w:rsid w:val="00B61BC2"/>
    <w:rsid w:val="00C24BB5"/>
    <w:rsid w:val="00C63346"/>
    <w:rsid w:val="00C94A17"/>
    <w:rsid w:val="00CD2764"/>
    <w:rsid w:val="00CD67AD"/>
    <w:rsid w:val="00D06709"/>
    <w:rsid w:val="00D1057D"/>
    <w:rsid w:val="00D23EF2"/>
    <w:rsid w:val="00D709A7"/>
    <w:rsid w:val="00D74C88"/>
    <w:rsid w:val="00DF0B3C"/>
    <w:rsid w:val="00E0511E"/>
    <w:rsid w:val="00E22C8F"/>
    <w:rsid w:val="00E33312"/>
    <w:rsid w:val="00E41AA0"/>
    <w:rsid w:val="00E664EB"/>
    <w:rsid w:val="00EC3B4E"/>
    <w:rsid w:val="00ED3507"/>
    <w:rsid w:val="00EE17E5"/>
    <w:rsid w:val="00F45AD3"/>
    <w:rsid w:val="00F45CE1"/>
    <w:rsid w:val="00F809A4"/>
    <w:rsid w:val="00FD1D9B"/>
    <w:rsid w:val="00FD2B45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ECE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  <w:style w:type="paragraph" w:styleId="NormalWeb">
    <w:name w:val="Normal (Web)"/>
    <w:basedOn w:val="Normal"/>
    <w:uiPriority w:val="99"/>
    <w:semiHidden/>
    <w:rsid w:val="00456E0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A2C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C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906C3D028C4C288AB97F5FF0F39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560B-5413-49AB-9426-CF12596515A8}"/>
      </w:docPartPr>
      <w:docPartBody>
        <w:p w:rsidR="00B80B2E" w:rsidRDefault="00F117BA">
          <w:pPr>
            <w:pStyle w:val="87906C3D028C4C288AB97F5FF0F394EA"/>
          </w:pPr>
          <w:r w:rsidRPr="00B47126">
            <w:t>[Address]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BA"/>
    <w:rsid w:val="00B80B2E"/>
    <w:rsid w:val="00F117BA"/>
    <w:rsid w:val="00F4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06C3D028C4C288AB97F5FF0F394EA">
    <w:name w:val="87906C3D028C4C288AB97F5FF0F394EA"/>
  </w:style>
  <w:style w:type="paragraph" w:customStyle="1" w:styleId="70BB329062EA48FAB8D8D6791756A309">
    <w:name w:val="70BB329062EA48FAB8D8D6791756A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2022-04-09T15:42:00Z</dcterms:created>
  <dcterms:modified xsi:type="dcterms:W3CDTF">2022-04-09T16:10:00Z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